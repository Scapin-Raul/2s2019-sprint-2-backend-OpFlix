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702335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702335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D096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D096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D096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4B5480">
      <w:r>
        <w:t>Exibir o desenvolvimento do projeto, com os modelos e descrição deles, o avanço conforme o cronograma, desenvolvimento do front-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back-end</w:t>
      </w:r>
      <w:proofErr w:type="spellEnd"/>
      <w:r>
        <w:t xml:space="preserve"> e aplicação mobile.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6A41A1" w:rsidRDefault="00537512">
      <w:r>
        <w:t xml:space="preserve">Este projeto foi dado para que se desenvolva um </w:t>
      </w:r>
      <w:proofErr w:type="gramStart"/>
      <w:r>
        <w:t>aplicativo web</w:t>
      </w:r>
      <w:proofErr w:type="gramEnd"/>
      <w:r>
        <w:t xml:space="preserve"> e mobile em que haja um banco de dados, front-</w:t>
      </w:r>
      <w:proofErr w:type="spellStart"/>
      <w:r>
        <w:t>end</w:t>
      </w:r>
      <w:proofErr w:type="spellEnd"/>
      <w:r>
        <w:t xml:space="preserve"> e API para integração do </w:t>
      </w:r>
      <w:proofErr w:type="spellStart"/>
      <w:r>
        <w:t>back-end</w:t>
      </w:r>
      <w:proofErr w:type="spellEnd"/>
      <w:r>
        <w:t xml:space="preserve"> do web e mobile, contando com um banco de dados relacional.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537512" w:rsidRDefault="00537512" w:rsidP="00537512">
      <w:r>
        <w:t xml:space="preserve">O projeto </w:t>
      </w:r>
      <w:proofErr w:type="spellStart"/>
      <w:r>
        <w:t>OpFlix</w:t>
      </w:r>
      <w:proofErr w:type="spellEnd"/>
      <w:r>
        <w:t xml:space="preserve"> é um </w:t>
      </w:r>
      <w:proofErr w:type="gramStart"/>
      <w:r>
        <w:t>aplicativo web</w:t>
      </w:r>
      <w:proofErr w:type="gramEnd"/>
      <w:r>
        <w:t xml:space="preserve"> e mobile em que tem como principal objetivo facilitar o acesso aos futuros lançamentos de filmes, séries e documentários. Com acesso aos dias restantes, categorias e plataformas em que estarão disponíveis.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956EE2">
      <w:r>
        <w:t>Esta sessão tende a demonstrar o que será desenvolvido no banco de dados e quais são as suas representações.</w:t>
      </w:r>
    </w:p>
    <w:p w:rsidR="00956EE2" w:rsidRDefault="00956EE2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956EE2" w:rsidRDefault="00956EE2" w:rsidP="00956EE2">
      <w:r>
        <w:t>O modelo Lógico é o modelo que mais se aproxima do banco de dados</w:t>
      </w:r>
      <w:r w:rsidR="00D03B59">
        <w:t>, já identificando o tipo de dado e as relações entre chave primária e secundária.</w:t>
      </w:r>
    </w:p>
    <w:p w:rsidR="00C71B72" w:rsidRDefault="00C71B72">
      <w:r>
        <w:rPr>
          <w:noProof/>
        </w:rPr>
        <w:drawing>
          <wp:inline distT="0" distB="0" distL="0" distR="0">
            <wp:extent cx="5732145" cy="224282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RaulScapin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956EE2" w:rsidRDefault="00956EE2" w:rsidP="00956EE2">
      <w:r>
        <w:t>O modelo Físico é um teste para validar os valores que serão inseridos</w:t>
      </w:r>
      <w:r w:rsidR="008F197D">
        <w:t>, é o modelo que o entendimento é mais fácil, já que não exige um grande entendimento de banco de dados para interpreta-lo.</w:t>
      </w:r>
    </w:p>
    <w:p w:rsidR="00C71B72" w:rsidRDefault="009077B6" w:rsidP="008A7F37">
      <w:r>
        <w:rPr>
          <w:noProof/>
        </w:rPr>
        <w:drawing>
          <wp:inline distT="0" distB="0" distL="0" distR="0">
            <wp:extent cx="5732145" cy="24066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RaulScapin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956EE2" w:rsidRDefault="00956EE2" w:rsidP="00956EE2">
      <w:r>
        <w:t>O modelo Conceitual é uma visualização macro das entidades e dos relacionamentos</w:t>
      </w:r>
      <w:r w:rsidR="008F197D">
        <w:t>, onde tais relações entre tabelas podem ser 1:1, 1:N e N:N</w:t>
      </w:r>
      <w:r>
        <w:t>.</w:t>
      </w:r>
    </w:p>
    <w:p w:rsidR="00DA19B6" w:rsidRDefault="00C71B72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180657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Diagrama_RaulScapin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63" w:type="pct"/>
        <w:tblLook w:val="04E0" w:firstRow="1" w:lastRow="1" w:firstColumn="1" w:lastColumn="0" w:noHBand="0" w:noVBand="1"/>
        <w:tblDescription w:val="Tabela de capital inicial"/>
      </w:tblPr>
      <w:tblGrid>
        <w:gridCol w:w="1601"/>
        <w:gridCol w:w="1042"/>
        <w:gridCol w:w="1041"/>
        <w:gridCol w:w="1041"/>
        <w:gridCol w:w="880"/>
        <w:gridCol w:w="11"/>
        <w:gridCol w:w="869"/>
        <w:gridCol w:w="11"/>
        <w:gridCol w:w="869"/>
        <w:gridCol w:w="11"/>
        <w:gridCol w:w="869"/>
        <w:gridCol w:w="11"/>
        <w:gridCol w:w="864"/>
        <w:gridCol w:w="11"/>
      </w:tblGrid>
      <w:tr w:rsidR="00BA40ED" w:rsidTr="004845E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" w:type="pct"/>
          <w:cantSplit/>
          <w:trHeight w:val="3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DA19B6" w:rsidRDefault="00DA19B6"/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70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482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482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479" w:type="pct"/>
            <w:gridSpan w:val="2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BA40ED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D3832" w:rsidRPr="00BA40ED" w:rsidRDefault="008A7F37" w:rsidP="00BA40ED">
            <w:pPr>
              <w:jc w:val="center"/>
              <w:rPr>
                <w:b/>
                <w:caps/>
                <w:color w:val="auto"/>
              </w:rPr>
            </w:pPr>
            <w:r w:rsidRPr="00BA40ED">
              <w:rPr>
                <w:b/>
                <w:caps/>
                <w:color w:val="auto"/>
              </w:rPr>
              <w:t>Modelo Lógico</w:t>
            </w:r>
          </w:p>
        </w:tc>
        <w:tc>
          <w:tcPr>
            <w:tcW w:w="570" w:type="pct"/>
          </w:tcPr>
          <w:p w:rsidR="00DA19B6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DA19B6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DA19B6" w:rsidRPr="004845EE" w:rsidRDefault="00DA19B6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8A7F37" w:rsidRPr="00BA40ED" w:rsidRDefault="008A7F37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aps/>
                <w:color w:val="auto"/>
              </w:rPr>
              <w:t>Modelo Físico</w:t>
            </w:r>
          </w:p>
        </w:tc>
        <w:tc>
          <w:tcPr>
            <w:tcW w:w="570" w:type="pct"/>
          </w:tcPr>
          <w:p w:rsidR="00DA19B6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DA19B6" w:rsidRPr="004845EE" w:rsidRDefault="00DA19B6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DA19B6" w:rsidRDefault="00DA19B6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8A7F37" w:rsidRPr="00BA40ED" w:rsidRDefault="00BA40ED" w:rsidP="00BA40ED">
            <w:pPr>
              <w:jc w:val="center"/>
              <w:rPr>
                <w:b/>
                <w:caps/>
                <w:color w:val="auto"/>
              </w:rPr>
            </w:pPr>
            <w:r>
              <w:rPr>
                <w:b/>
                <w:color w:val="auto"/>
              </w:rPr>
              <w:t>MODELO CONCEITUAL</w:t>
            </w:r>
          </w:p>
        </w:tc>
        <w:tc>
          <w:tcPr>
            <w:tcW w:w="570" w:type="pct"/>
          </w:tcPr>
          <w:p w:rsidR="008A7F37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8A7F37" w:rsidRPr="004845EE" w:rsidRDefault="008A7F37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8A7F37" w:rsidRPr="004845EE" w:rsidRDefault="008A7F37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82" w:type="pct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8A7F37" w:rsidRDefault="008A7F37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DDL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45EE" w:rsidTr="004845EE">
        <w:trPr>
          <w:gridAfter w:val="1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DML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0ED" w:rsidTr="004845E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" w:type="pct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b/>
                <w:color w:val="auto"/>
              </w:rPr>
            </w:pPr>
            <w:r w:rsidRPr="00BA40ED">
              <w:rPr>
                <w:b/>
                <w:color w:val="auto"/>
              </w:rPr>
              <w:t>DQL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4845EE">
              <w:rPr>
                <w:color w:val="auto"/>
              </w:rPr>
              <w:t>X</w:t>
            </w:r>
          </w:p>
        </w:tc>
        <w:tc>
          <w:tcPr>
            <w:tcW w:w="482" w:type="pct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845EE" w:rsidTr="004845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pct"/>
          </w:tcPr>
          <w:p w:rsidR="00BA40ED" w:rsidRPr="00BA40ED" w:rsidRDefault="00BA40ED" w:rsidP="00BA40ED">
            <w:pPr>
              <w:jc w:val="center"/>
              <w:rPr>
                <w:color w:val="auto"/>
              </w:rPr>
            </w:pPr>
            <w:r w:rsidRPr="00BA40ED">
              <w:rPr>
                <w:color w:val="auto"/>
              </w:rPr>
              <w:t>Documentação</w:t>
            </w: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570" w:type="pct"/>
          </w:tcPr>
          <w:p w:rsidR="00BA40ED" w:rsidRPr="004845EE" w:rsidRDefault="00BA40ED" w:rsidP="00060C12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4845EE">
              <w:rPr>
                <w:rFonts w:asciiTheme="minorHAnsi" w:hAnsiTheme="minorHAnsi"/>
                <w:b w:val="0"/>
                <w:color w:val="auto"/>
                <w:sz w:val="20"/>
              </w:rPr>
              <w:t>X</w:t>
            </w:r>
          </w:p>
        </w:tc>
        <w:tc>
          <w:tcPr>
            <w:tcW w:w="488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  <w:gridSpan w:val="2"/>
          </w:tcPr>
          <w:p w:rsidR="00BA40ED" w:rsidRDefault="00BA40ED" w:rsidP="00BA40ED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872956" w:rsidRDefault="00872956" w:rsidP="006E0CD1">
      <w:pPr>
        <w:rPr>
          <w:lang w:eastAsia="en-US"/>
        </w:rPr>
      </w:pPr>
      <w:r>
        <w:rPr>
          <w:lang w:eastAsia="en-US"/>
        </w:rPr>
        <w:t xml:space="preserve">A aplicação tem como funcionalidades o Login, para diferenciação de permissão entre usuário e administrador, pessoas não logadas podem criar contas e após logadas podem consultar todos lançamentos registrados no sistema, filtrar por datas, além disto podem </w:t>
      </w:r>
      <w:r w:rsidR="006D1792">
        <w:rPr>
          <w:lang w:eastAsia="en-US"/>
        </w:rPr>
        <w:t xml:space="preserve">colocar </w:t>
      </w:r>
      <w:r w:rsidR="006D1792">
        <w:rPr>
          <w:lang w:eastAsia="en-US"/>
        </w:rPr>
        <w:t xml:space="preserve">lançamentos </w:t>
      </w:r>
      <w:r w:rsidR="006D1792">
        <w:rPr>
          <w:lang w:eastAsia="en-US"/>
        </w:rPr>
        <w:t xml:space="preserve">como </w:t>
      </w:r>
      <w:r>
        <w:rPr>
          <w:lang w:eastAsia="en-US"/>
        </w:rPr>
        <w:t>favorit</w:t>
      </w:r>
      <w:r w:rsidR="006D1792">
        <w:rPr>
          <w:lang w:eastAsia="en-US"/>
        </w:rPr>
        <w:t>os</w:t>
      </w:r>
      <w:r>
        <w:rPr>
          <w:lang w:eastAsia="en-US"/>
        </w:rPr>
        <w:t xml:space="preserve"> e exibir quais lançamentos estão </w:t>
      </w:r>
      <w:r w:rsidR="006D1792">
        <w:rPr>
          <w:lang w:eastAsia="en-US"/>
        </w:rPr>
        <w:t xml:space="preserve">como </w:t>
      </w:r>
      <w:r>
        <w:rPr>
          <w:lang w:eastAsia="en-US"/>
        </w:rPr>
        <w:t>favori</w:t>
      </w:r>
      <w:r w:rsidR="006D1792">
        <w:rPr>
          <w:lang w:eastAsia="en-US"/>
        </w:rPr>
        <w:t>to</w:t>
      </w:r>
      <w:r>
        <w:rPr>
          <w:lang w:eastAsia="en-US"/>
        </w:rPr>
        <w:t>s.</w:t>
      </w:r>
      <w:r w:rsidR="006D1792">
        <w:rPr>
          <w:lang w:eastAsia="en-US"/>
        </w:rPr>
        <w:t xml:space="preserve"> </w:t>
      </w:r>
      <w:r>
        <w:rPr>
          <w:lang w:eastAsia="en-US"/>
        </w:rPr>
        <w:t>Administradores podem cadastrar/alterar/deletar novos lançamentos, categorias e plataformas</w:t>
      </w:r>
      <w:r w:rsidR="000F5EFD">
        <w:rPr>
          <w:lang w:eastAsia="en-US"/>
        </w:rPr>
        <w:t>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7346DE" w:rsidP="006E0CD1">
      <w:pPr>
        <w:rPr>
          <w:lang w:eastAsia="en-US"/>
        </w:rPr>
      </w:pPr>
      <w:r>
        <w:rPr>
          <w:lang w:eastAsia="en-US"/>
        </w:rPr>
        <w:t xml:space="preserve">Por conta </w:t>
      </w:r>
      <w:proofErr w:type="gramStart"/>
      <w:r>
        <w:rPr>
          <w:lang w:eastAsia="en-US"/>
        </w:rPr>
        <w:t>da</w:t>
      </w:r>
      <w:proofErr w:type="gramEnd"/>
      <w:r>
        <w:rPr>
          <w:lang w:eastAsia="en-US"/>
        </w:rPr>
        <w:t xml:space="preserve"> aplicação ter sido desenvolvida em API as funcionalidades feitas no </w:t>
      </w:r>
      <w:proofErr w:type="spellStart"/>
      <w:r>
        <w:rPr>
          <w:lang w:eastAsia="en-US"/>
        </w:rPr>
        <w:t>back-end</w:t>
      </w:r>
      <w:proofErr w:type="spellEnd"/>
      <w:r>
        <w:rPr>
          <w:lang w:eastAsia="en-US"/>
        </w:rPr>
        <w:t xml:space="preserve"> são tanto para web como para mobile, sendo assim usuários mobile terão acesso as mesmas funcionalidades que os usuários web.</w:t>
      </w: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  <w:bookmarkStart w:id="14" w:name="_GoBack"/>
      <w:bookmarkEnd w:id="14"/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968" w:rsidRDefault="00CD0968">
      <w:pPr>
        <w:spacing w:after="0" w:line="240" w:lineRule="auto"/>
      </w:pPr>
      <w:r>
        <w:separator/>
      </w:r>
    </w:p>
  </w:endnote>
  <w:endnote w:type="continuationSeparator" w:id="0">
    <w:p w:rsidR="00CD0968" w:rsidRDefault="00CD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D096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B5480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968" w:rsidRDefault="00CD0968">
      <w:pPr>
        <w:spacing w:after="0" w:line="240" w:lineRule="auto"/>
      </w:pPr>
      <w:r>
        <w:separator/>
      </w:r>
    </w:p>
  </w:footnote>
  <w:footnote w:type="continuationSeparator" w:id="0">
    <w:p w:rsidR="00CD0968" w:rsidRDefault="00CD0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60C12"/>
    <w:rsid w:val="000C3257"/>
    <w:rsid w:val="000C4200"/>
    <w:rsid w:val="000F5EFD"/>
    <w:rsid w:val="00173F68"/>
    <w:rsid w:val="001C48EE"/>
    <w:rsid w:val="001E537E"/>
    <w:rsid w:val="002C440D"/>
    <w:rsid w:val="002E0003"/>
    <w:rsid w:val="00335E13"/>
    <w:rsid w:val="00362822"/>
    <w:rsid w:val="00376460"/>
    <w:rsid w:val="003A1B68"/>
    <w:rsid w:val="00456E37"/>
    <w:rsid w:val="0046629B"/>
    <w:rsid w:val="004845EE"/>
    <w:rsid w:val="0048648A"/>
    <w:rsid w:val="004A0592"/>
    <w:rsid w:val="004B5480"/>
    <w:rsid w:val="005177BA"/>
    <w:rsid w:val="00524B9A"/>
    <w:rsid w:val="00537512"/>
    <w:rsid w:val="00585F9D"/>
    <w:rsid w:val="00657A13"/>
    <w:rsid w:val="00674BE9"/>
    <w:rsid w:val="00690014"/>
    <w:rsid w:val="00695C1D"/>
    <w:rsid w:val="006A41A1"/>
    <w:rsid w:val="006D1792"/>
    <w:rsid w:val="006E0CD1"/>
    <w:rsid w:val="006F3AFC"/>
    <w:rsid w:val="00702335"/>
    <w:rsid w:val="00721B1D"/>
    <w:rsid w:val="00723849"/>
    <w:rsid w:val="00730217"/>
    <w:rsid w:val="007346DE"/>
    <w:rsid w:val="00792337"/>
    <w:rsid w:val="007C7D98"/>
    <w:rsid w:val="007F3CBC"/>
    <w:rsid w:val="00872956"/>
    <w:rsid w:val="00894B11"/>
    <w:rsid w:val="008A7F37"/>
    <w:rsid w:val="008B137F"/>
    <w:rsid w:val="008D4D82"/>
    <w:rsid w:val="008F197D"/>
    <w:rsid w:val="009077B6"/>
    <w:rsid w:val="00952E23"/>
    <w:rsid w:val="00956EE2"/>
    <w:rsid w:val="00997D7D"/>
    <w:rsid w:val="009A3F87"/>
    <w:rsid w:val="009E2D84"/>
    <w:rsid w:val="00A25BD2"/>
    <w:rsid w:val="00A967A8"/>
    <w:rsid w:val="00B36547"/>
    <w:rsid w:val="00BA40ED"/>
    <w:rsid w:val="00BB5B9E"/>
    <w:rsid w:val="00BD3832"/>
    <w:rsid w:val="00C05023"/>
    <w:rsid w:val="00C26497"/>
    <w:rsid w:val="00C71B72"/>
    <w:rsid w:val="00C86073"/>
    <w:rsid w:val="00C92BD1"/>
    <w:rsid w:val="00CD0968"/>
    <w:rsid w:val="00D0024A"/>
    <w:rsid w:val="00D03B59"/>
    <w:rsid w:val="00D523A2"/>
    <w:rsid w:val="00DA19B6"/>
    <w:rsid w:val="00DB563A"/>
    <w:rsid w:val="00DE3EA9"/>
    <w:rsid w:val="00E43E78"/>
    <w:rsid w:val="00E6531E"/>
    <w:rsid w:val="00E75E31"/>
    <w:rsid w:val="00E95AA4"/>
    <w:rsid w:val="00EB66D8"/>
    <w:rsid w:val="00F03B38"/>
    <w:rsid w:val="00F400AB"/>
    <w:rsid w:val="00F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E61B4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3675E8"/>
    <w:rsid w:val="00406E44"/>
    <w:rsid w:val="004265B1"/>
    <w:rsid w:val="004D03B2"/>
    <w:rsid w:val="00571EE0"/>
    <w:rsid w:val="008B2CEF"/>
    <w:rsid w:val="00973EE1"/>
    <w:rsid w:val="00AC3D2E"/>
    <w:rsid w:val="00B03C45"/>
    <w:rsid w:val="00B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9FBBD-41C8-4652-914B-F96F3235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298</TotalTime>
  <Pages>12</Pages>
  <Words>566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Scapin Do Nascimento</cp:lastModifiedBy>
  <cp:revision>40</cp:revision>
  <dcterms:created xsi:type="dcterms:W3CDTF">2018-12-27T15:45:00Z</dcterms:created>
  <dcterms:modified xsi:type="dcterms:W3CDTF">2019-09-12T14:15:00Z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